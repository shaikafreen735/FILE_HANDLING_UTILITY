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EBFB5" w14:textId="3BE7858A" w:rsidR="00A839BE" w:rsidRDefault="00E5183E" w:rsidP="0070340F">
      <w:pPr>
        <w:tabs>
          <w:tab w:val="left" w:pos="3828"/>
        </w:tabs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1072" behindDoc="1" locked="1" layoutInCell="1" allowOverlap="1" wp14:anchorId="2BF42758" wp14:editId="6DD9F63B">
                <wp:simplePos x="0" y="0"/>
                <wp:positionH relativeFrom="column">
                  <wp:posOffset>-647700</wp:posOffset>
                </wp:positionH>
                <wp:positionV relativeFrom="paragraph">
                  <wp:posOffset>-243840</wp:posOffset>
                </wp:positionV>
                <wp:extent cx="3192780" cy="10157460"/>
                <wp:effectExtent l="0" t="0" r="762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2780" cy="10157460"/>
                          <a:chOff x="0" y="-15114"/>
                          <a:chExt cx="2716282" cy="10073514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-15114"/>
                            <a:ext cx="2716282" cy="1007351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79AD8" id="Group 6" o:spid="_x0000_s1026" alt="&quot;&quot;" style="position:absolute;margin-left:-51pt;margin-top:-19.2pt;width:251.4pt;height:799.8pt;z-index:-251665408;mso-width-relative:margin;mso-height-relative:margin" coordorigin=",-151" coordsize="27162,100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">
                <v:rect id="Rectangle 7" o:spid="_x0000_s1027" alt="&quot;&quot;" style="position:absolute;top:-151;width:27162;height:100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  <w:r w:rsidR="0070340F">
        <w:tab/>
      </w:r>
    </w:p>
    <w:p w14:paraId="5F2C9BA8" w14:textId="27DB4646" w:rsidR="00062DCD" w:rsidRPr="00062DCD" w:rsidRDefault="00062DCD" w:rsidP="00062DCD">
      <w:r>
        <w:t xml:space="preserve">                                                                                                              </w:t>
      </w:r>
    </w:p>
    <w:p w14:paraId="6CCCA15C" w14:textId="41034CB8" w:rsidR="00062DCD" w:rsidRPr="00424D3F" w:rsidRDefault="00424D3F" w:rsidP="00424D3F">
      <w:pPr>
        <w:rPr>
          <w:szCs w:val="40"/>
        </w:rPr>
      </w:pPr>
      <w:r>
        <w:t xml:space="preserve">                                                                                                                    </w:t>
      </w:r>
    </w:p>
    <w:p w14:paraId="52135B16" w14:textId="62D35C80" w:rsidR="00351F73" w:rsidRPr="0000349A" w:rsidRDefault="0070340F" w:rsidP="0000349A">
      <w:pPr>
        <w:pStyle w:val="Experience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73BB8" wp14:editId="1A24BCDD">
            <wp:simplePos x="0" y="0"/>
            <wp:positionH relativeFrom="column">
              <wp:posOffset>281940</wp:posOffset>
            </wp:positionH>
            <wp:positionV relativeFrom="paragraph">
              <wp:posOffset>161290</wp:posOffset>
            </wp:positionV>
            <wp:extent cx="2071370" cy="2115185"/>
            <wp:effectExtent l="0" t="0" r="5080" b="0"/>
            <wp:wrapSquare wrapText="bothSides"/>
            <wp:docPr id="1672022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22647" name="Picture 16720226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DCD">
        <w:t xml:space="preserve">                               </w:t>
      </w:r>
      <w:r w:rsidR="00F23ABD">
        <w:rPr>
          <w:color w:val="auto"/>
          <w:sz w:val="40"/>
          <w:szCs w:val="40"/>
        </w:rPr>
        <w:t xml:space="preserve"> </w:t>
      </w:r>
      <w:r w:rsidR="008F49DF">
        <w:rPr>
          <w:b/>
          <w:bCs/>
          <w:color w:val="auto"/>
          <w:sz w:val="40"/>
          <w:szCs w:val="40"/>
        </w:rPr>
        <w:t>SHAIK AFREEN</w:t>
      </w:r>
      <w:r w:rsidR="00F23ABD">
        <w:rPr>
          <w:color w:val="auto"/>
          <w:sz w:val="40"/>
          <w:szCs w:val="40"/>
        </w:rPr>
        <w:t xml:space="preserve">                        </w:t>
      </w:r>
    </w:p>
    <w:p w14:paraId="4DE6D439" w14:textId="78510A9D" w:rsidR="00F13014" w:rsidRDefault="00062DCD" w:rsidP="00062DCD">
      <w:r>
        <w:t xml:space="preserve">                                  Bharath Institute of Higher Education and Research</w:t>
      </w:r>
      <w:r w:rsidR="00F13014">
        <w:t xml:space="preserve">                       </w:t>
      </w:r>
    </w:p>
    <w:p w14:paraId="68ECCFA3" w14:textId="61907AEE" w:rsidR="00062DCD" w:rsidRDefault="00F13014" w:rsidP="00062DCD">
      <w:r>
        <w:t xml:space="preserve">                                  </w:t>
      </w:r>
      <w:r w:rsidR="00373887">
        <w:t>Chennai, Tamil Nadu</w:t>
      </w:r>
    </w:p>
    <w:p w14:paraId="5F2B8C1A" w14:textId="5041A768" w:rsidR="009F4CE9" w:rsidRDefault="00B97461" w:rsidP="009F4CE9">
      <w:r>
        <w:t xml:space="preserve">                                   </w:t>
      </w:r>
      <w:hyperlink r:id="rId12" w:history="1">
        <w:r w:rsidR="009F4CE9" w:rsidRPr="00AB1620">
          <w:rPr>
            <w:rStyle w:val="Hyperlink"/>
          </w:rPr>
          <w:t>shaikafreen002005@gmail.com</w:t>
        </w:r>
      </w:hyperlink>
    </w:p>
    <w:p w14:paraId="2DDE77F5" w14:textId="7EC8F3E5" w:rsidR="00062DCD" w:rsidRDefault="00062DCD" w:rsidP="009F4CE9">
      <w:pPr>
        <w:spacing w:line="276" w:lineRule="auto"/>
      </w:pPr>
      <w:r>
        <w:t xml:space="preserve"> </w:t>
      </w:r>
      <w:r w:rsidR="00424D3F">
        <w:t xml:space="preserve">                                  </w:t>
      </w:r>
      <w:r w:rsidR="00F23ABD">
        <w:t>+91 7013266021</w:t>
      </w:r>
    </w:p>
    <w:p w14:paraId="673D90F3" w14:textId="4708E258" w:rsidR="00351F73" w:rsidRDefault="00062DCD" w:rsidP="00062DCD">
      <w:r>
        <w:t xml:space="preserve">                                                                                                                  </w:t>
      </w:r>
    </w:p>
    <w:p w14:paraId="4AACC5B3" w14:textId="522E1F5C" w:rsidR="00062DCD" w:rsidRDefault="00351F73" w:rsidP="00062DCD">
      <w:r>
        <w:t xml:space="preserve">        </w:t>
      </w:r>
      <w:r w:rsidR="002D511A">
        <w:t xml:space="preserve">       ___________________________________________________________________</w:t>
      </w:r>
    </w:p>
    <w:p w14:paraId="70798474" w14:textId="14FC9391" w:rsidR="00A315F1" w:rsidRDefault="00351F73" w:rsidP="00A315F1">
      <w:pPr>
        <w:jc w:val="center"/>
        <w:rPr>
          <w:b/>
        </w:rPr>
      </w:pPr>
      <w:r>
        <w:rPr>
          <w:b/>
        </w:rPr>
        <w:t xml:space="preserve">                                                       </w:t>
      </w:r>
    </w:p>
    <w:p w14:paraId="612939BE" w14:textId="1CED583B" w:rsidR="00062DCD" w:rsidRDefault="00A315F1" w:rsidP="00A315F1">
      <w:pPr>
        <w:rPr>
          <w:b/>
        </w:rPr>
      </w:pPr>
      <w:r>
        <w:rPr>
          <w:b/>
        </w:rPr>
        <w:t xml:space="preserve">                                                                                         </w:t>
      </w:r>
      <w:r w:rsidR="00351F73">
        <w:rPr>
          <w:b/>
        </w:rPr>
        <w:t xml:space="preserve"> </w:t>
      </w:r>
      <w:r w:rsidR="00062DCD">
        <w:rPr>
          <w:b/>
        </w:rPr>
        <w:t>SUMMARY</w:t>
      </w:r>
    </w:p>
    <w:p w14:paraId="0DC26A5B" w14:textId="7AA492DB" w:rsidR="00351F73" w:rsidRDefault="00351F73" w:rsidP="00062DCD">
      <w:pPr>
        <w:jc w:val="center"/>
      </w:pPr>
    </w:p>
    <w:p w14:paraId="49BB7492" w14:textId="02A18884" w:rsidR="00775B3B" w:rsidRDefault="0070340F" w:rsidP="00062DCD">
      <w:r>
        <w:t xml:space="preserve">               </w:t>
      </w:r>
      <w:r w:rsidR="00062DCD">
        <w:t xml:space="preserve">Computer Science student with a strong </w:t>
      </w:r>
      <w:r w:rsidR="0000349A">
        <w:t>acade</w:t>
      </w:r>
      <w:r w:rsidR="00775B3B">
        <w:t>mic foundation in programming and</w:t>
      </w:r>
      <w:r w:rsidR="0000349A">
        <w:t xml:space="preserve">                                                                                                    </w:t>
      </w:r>
    </w:p>
    <w:p w14:paraId="3D4E0AE8" w14:textId="77777777" w:rsidR="007A1A79" w:rsidRDefault="00062DCD" w:rsidP="00062DCD">
      <w:r>
        <w:t xml:space="preserve">           </w:t>
      </w:r>
      <w:r w:rsidR="00775B3B">
        <w:t xml:space="preserve">   </w:t>
      </w:r>
      <w:r>
        <w:t xml:space="preserve"> AI/ML. Proficient in Python and familiar with HTML, CSS, and JavaScript. Quick </w:t>
      </w:r>
      <w:r w:rsidR="00775B3B">
        <w:t>le</w:t>
      </w:r>
      <w:r w:rsidR="00D100AD">
        <w:t>arne</w:t>
      </w:r>
      <w:r w:rsidR="00781F9C">
        <w:t>r</w:t>
      </w:r>
      <w:r w:rsidR="00775B3B">
        <w:t xml:space="preserve">  </w:t>
      </w:r>
    </w:p>
    <w:p w14:paraId="05992670" w14:textId="3451860D" w:rsidR="00062DCD" w:rsidRDefault="007A1A79" w:rsidP="006D6453">
      <w:pPr>
        <w:jc w:val="both"/>
      </w:pPr>
      <w:r>
        <w:t xml:space="preserve">               With excellent</w:t>
      </w:r>
      <w:r w:rsidR="000434B5">
        <w:t xml:space="preserve"> problem-solving skills and </w:t>
      </w:r>
      <w:r w:rsidR="00AF0E9D">
        <w:t>a collaborative</w:t>
      </w:r>
      <w:r w:rsidR="007E1177">
        <w:t xml:space="preserve"> </w:t>
      </w:r>
      <w:r w:rsidR="006D6453">
        <w:t>attitude</w:t>
      </w:r>
      <w:r w:rsidR="00FF4F82">
        <w:t>, dedicated to</w:t>
      </w:r>
      <w:r w:rsidR="000A2DAA">
        <w:t xml:space="preserve"> </w:t>
      </w:r>
      <w:r w:rsidR="00F872D9">
        <w:t xml:space="preserve">  </w:t>
      </w:r>
      <w:r w:rsidR="000A2DAA">
        <w:t xml:space="preserve">                                                                                                                                                                                          </w:t>
      </w:r>
    </w:p>
    <w:p w14:paraId="782396E0" w14:textId="4D9CA866" w:rsidR="00351F73" w:rsidRDefault="00112700" w:rsidP="00062DCD">
      <w:r>
        <w:t xml:space="preserve">                                                                                                                 </w:t>
      </w:r>
      <w:r w:rsidR="002C372C">
        <w:t>C</w:t>
      </w:r>
      <w:r w:rsidR="00FF4F82">
        <w:t>ontributing</w:t>
      </w:r>
      <w:r w:rsidR="002C372C">
        <w:t xml:space="preserve"> to team success through innovation and continuous improvement.</w:t>
      </w:r>
      <w:r>
        <w:t xml:space="preserve">  </w:t>
      </w:r>
      <w:r w:rsidR="00351F73">
        <w:t xml:space="preserve"> </w:t>
      </w:r>
    </w:p>
    <w:p w14:paraId="5F644631" w14:textId="1FCACBFF" w:rsidR="00062DCD" w:rsidRDefault="00351F73" w:rsidP="00062DCD">
      <w:r>
        <w:t xml:space="preserve">                                                                                                                 </w:t>
      </w:r>
      <w:r w:rsidR="00062DCD">
        <w:t>______________________________________________________</w:t>
      </w:r>
      <w:r w:rsidR="00112700">
        <w:t>_______</w:t>
      </w:r>
      <w:r w:rsidR="002314C7">
        <w:t>______</w:t>
      </w:r>
      <w:r>
        <w:t xml:space="preserve">  </w:t>
      </w:r>
    </w:p>
    <w:p w14:paraId="0EBD93C6" w14:textId="77777777" w:rsidR="00351F73" w:rsidRDefault="00351F73" w:rsidP="00062DCD">
      <w:pPr>
        <w:jc w:val="center"/>
        <w:rPr>
          <w:b/>
        </w:rPr>
      </w:pPr>
    </w:p>
    <w:p w14:paraId="24E5A5C9" w14:textId="4515DFD8" w:rsidR="00062DCD" w:rsidRDefault="00351F73" w:rsidP="00062DCD">
      <w:pPr>
        <w:jc w:val="center"/>
      </w:pPr>
      <w:r>
        <w:rPr>
          <w:b/>
        </w:rPr>
        <w:t xml:space="preserve">                                                                        </w:t>
      </w:r>
      <w:r w:rsidR="00062DCD">
        <w:rPr>
          <w:b/>
        </w:rPr>
        <w:t>EXPERIENCE</w:t>
      </w:r>
    </w:p>
    <w:p w14:paraId="1915DDA6" w14:textId="37FB97AC" w:rsidR="00062DCD" w:rsidRDefault="00112700" w:rsidP="00062DCD">
      <w:r>
        <w:t xml:space="preserve">                                                                                                                   </w:t>
      </w:r>
      <w:r w:rsidR="00062DCD">
        <w:t>AI &amp; ML Intern</w:t>
      </w:r>
    </w:p>
    <w:p w14:paraId="76E4E3AC" w14:textId="71136182" w:rsidR="00062DCD" w:rsidRDefault="00112700" w:rsidP="00062DCD">
      <w:r>
        <w:t xml:space="preserve">                                                                                                                    </w:t>
      </w:r>
      <w:r w:rsidR="00062DCD">
        <w:t>K</w:t>
      </w:r>
      <w:r>
        <w:t xml:space="preserve"> | SPACE</w:t>
      </w:r>
      <w:r w:rsidR="00062DCD">
        <w:tab/>
      </w:r>
      <w:r w:rsidR="00062DCD">
        <w:tab/>
      </w:r>
      <w:r w:rsidR="00062DCD">
        <w:tab/>
      </w:r>
      <w:r w:rsidR="00062DCD">
        <w:tab/>
        <w:t>APR 2025 – MAY 2025</w:t>
      </w:r>
    </w:p>
    <w:p w14:paraId="3A9B140C" w14:textId="77777777" w:rsidR="00112700" w:rsidRDefault="00112700" w:rsidP="00062DCD">
      <w:r>
        <w:t xml:space="preserve">                                                                                                                 </w:t>
      </w:r>
      <w:r w:rsidR="00062DCD">
        <w:t>- Worked on Customer Churn Prediction using ML models like Logistic Regression</w:t>
      </w:r>
      <w:r>
        <w:t xml:space="preserve">                                                                          </w:t>
      </w:r>
    </w:p>
    <w:p w14:paraId="45FF2A6E" w14:textId="5FE25F3E" w:rsidR="00062DCD" w:rsidRDefault="00112700" w:rsidP="00062DCD">
      <w:r>
        <w:t xml:space="preserve">                                                                                                                  Random Forest, and Neural Networks</w:t>
      </w:r>
      <w:r w:rsidR="00062DCD">
        <w:br/>
      </w:r>
      <w:r>
        <w:t xml:space="preserve">                                                                                                                 </w:t>
      </w:r>
      <w:r w:rsidR="00062DCD">
        <w:t>- Analyzed customer demographics and behavior data.</w:t>
      </w:r>
      <w:r w:rsidR="00062DCD">
        <w:br/>
      </w:r>
      <w:r>
        <w:t xml:space="preserve">                                                                                                                 </w:t>
      </w:r>
      <w:r w:rsidR="00062DCD">
        <w:t>- Evaluated performance using Accuracy, Precision, and Recall.</w:t>
      </w:r>
    </w:p>
    <w:p w14:paraId="777C8229" w14:textId="77777777" w:rsidR="00351F73" w:rsidRDefault="00DC3137" w:rsidP="00062DCD">
      <w:r>
        <w:t xml:space="preserve">                                                                                                                   </w:t>
      </w:r>
    </w:p>
    <w:p w14:paraId="013D3C73" w14:textId="72BA3436" w:rsidR="00DC3137" w:rsidRDefault="00351F73" w:rsidP="00062DCD">
      <w:r>
        <w:t xml:space="preserve">                                                                                                                  </w:t>
      </w:r>
      <w:r w:rsidR="00DC3137">
        <w:t>_________________________________________________________________</w:t>
      </w:r>
      <w:r w:rsidR="00C32E79">
        <w:t>__</w:t>
      </w:r>
    </w:p>
    <w:p w14:paraId="79557E25" w14:textId="77777777" w:rsidR="00351F73" w:rsidRDefault="00DC3137" w:rsidP="00DC3137">
      <w:r>
        <w:t xml:space="preserve">                                                                                                                                  </w:t>
      </w:r>
    </w:p>
    <w:p w14:paraId="7D6C5DE6" w14:textId="355E3808" w:rsidR="00062DCD" w:rsidRDefault="00351F73" w:rsidP="00DC3137">
      <w:r>
        <w:t xml:space="preserve">                                                                                                                                                                         </w:t>
      </w:r>
      <w:r w:rsidR="00DC3137">
        <w:t xml:space="preserve">   </w:t>
      </w:r>
      <w:r w:rsidR="00062DCD">
        <w:rPr>
          <w:b/>
        </w:rPr>
        <w:t>SKILLS</w:t>
      </w:r>
    </w:p>
    <w:p w14:paraId="64A7E608" w14:textId="520FC770" w:rsidR="00062DCD" w:rsidRDefault="00112700" w:rsidP="00DC3137">
      <w:pPr>
        <w:pStyle w:val="ListBullet"/>
        <w:numPr>
          <w:ilvl w:val="0"/>
          <w:numId w:val="0"/>
        </w:numPr>
        <w:ind w:left="360" w:hanging="360"/>
      </w:pPr>
      <w:r>
        <w:t xml:space="preserve">                                                                                             </w:t>
      </w:r>
      <w:r w:rsidR="00062DCD">
        <w:t>Python</w:t>
      </w:r>
      <w:r w:rsidR="00062DCD">
        <w:br/>
      </w:r>
      <w:r>
        <w:t xml:space="preserve">                                                                                     </w:t>
      </w:r>
      <w:r w:rsidR="00DC3137">
        <w:t xml:space="preserve"> </w:t>
      </w:r>
      <w:r w:rsidR="00062DCD">
        <w:t xml:space="preserve">Machine </w:t>
      </w:r>
      <w:r w:rsidR="00DC3137">
        <w:t>Learning</w:t>
      </w:r>
    </w:p>
    <w:p w14:paraId="68F71D70" w14:textId="5E31235B" w:rsidR="00DC3137" w:rsidRDefault="00DC3137" w:rsidP="00DC3137">
      <w:pPr>
        <w:pStyle w:val="ListBullet"/>
        <w:numPr>
          <w:ilvl w:val="0"/>
          <w:numId w:val="0"/>
        </w:numPr>
        <w:ind w:left="360" w:hanging="360"/>
      </w:pPr>
      <w:r>
        <w:t xml:space="preserve">                                                                                              HTML, JAVASCRIPT, CSS</w:t>
      </w:r>
    </w:p>
    <w:p w14:paraId="7EF750CB" w14:textId="77777777" w:rsidR="00DC3137" w:rsidRDefault="00DC3137" w:rsidP="00DC3137">
      <w:pPr>
        <w:pStyle w:val="ListBullet"/>
        <w:numPr>
          <w:ilvl w:val="0"/>
          <w:numId w:val="0"/>
        </w:numPr>
        <w:ind w:left="360" w:hanging="360"/>
      </w:pPr>
      <w:r>
        <w:t xml:space="preserve">                                                                                             _____________________________________________________________</w:t>
      </w:r>
    </w:p>
    <w:p w14:paraId="20A0B4CB" w14:textId="77777777" w:rsidR="00351F73" w:rsidRDefault="00DC3137" w:rsidP="00DC3137">
      <w:pPr>
        <w:pStyle w:val="ListBullet"/>
        <w:numPr>
          <w:ilvl w:val="0"/>
          <w:numId w:val="0"/>
        </w:numPr>
        <w:ind w:left="360" w:hanging="360"/>
      </w:pPr>
      <w:r>
        <w:t xml:space="preserve">                                                                                                       </w:t>
      </w:r>
      <w:r w:rsidR="00351F73">
        <w:t xml:space="preserve">                              </w:t>
      </w:r>
    </w:p>
    <w:p w14:paraId="1830B499" w14:textId="6D05B4A4" w:rsidR="00062DCD" w:rsidRDefault="00351F73" w:rsidP="00DC3137">
      <w:pPr>
        <w:pStyle w:val="ListBullet"/>
        <w:numPr>
          <w:ilvl w:val="0"/>
          <w:numId w:val="0"/>
        </w:numPr>
        <w:ind w:left="360" w:hanging="360"/>
      </w:pPr>
      <w:r>
        <w:t xml:space="preserve">                                                                                                                                     </w:t>
      </w:r>
      <w:r w:rsidR="00DC3137">
        <w:t xml:space="preserve">  </w:t>
      </w:r>
      <w:r w:rsidR="00062DCD">
        <w:rPr>
          <w:b/>
        </w:rPr>
        <w:t>EDUCATION</w:t>
      </w:r>
    </w:p>
    <w:p w14:paraId="1F8D1672" w14:textId="753B9146" w:rsidR="00062DCD" w:rsidRDefault="00DC3137" w:rsidP="00062DCD">
      <w:r>
        <w:t xml:space="preserve">                                                                                                                 </w:t>
      </w:r>
      <w:r w:rsidR="00062DCD">
        <w:t>B</w:t>
      </w:r>
      <w:r>
        <w:t>TECH</w:t>
      </w:r>
      <w:r w:rsidR="00062DCD">
        <w:t xml:space="preserve"> Graduate: Computer Science &amp; Engineering</w:t>
      </w:r>
    </w:p>
    <w:p w14:paraId="02A2C41F" w14:textId="5C40DE8B" w:rsidR="00062DCD" w:rsidRDefault="00DC3137" w:rsidP="00062DCD">
      <w:r>
        <w:t xml:space="preserve">                                                                                                                 </w:t>
      </w:r>
      <w:r w:rsidR="00062DCD">
        <w:t>Bharath Institute of Higher Education and Research, Chennai, Tamil Nadu</w:t>
      </w:r>
      <w:r w:rsidR="00062DCD">
        <w:tab/>
      </w:r>
      <w:r w:rsidR="00062DCD">
        <w:tab/>
      </w:r>
      <w:r w:rsidR="00062DCD">
        <w:tab/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062DCD">
        <w:t>Expected 2026</w:t>
      </w:r>
    </w:p>
    <w:p w14:paraId="215CC305" w14:textId="46F2920D" w:rsidR="00DC3137" w:rsidRDefault="00DC3137" w:rsidP="00062DCD">
      <w:r>
        <w:t xml:space="preserve">                                                                                                                 </w:t>
      </w:r>
      <w:r w:rsidR="00062DCD">
        <w:t xml:space="preserve">Intermediate – </w:t>
      </w:r>
      <w:r>
        <w:t xml:space="preserve">Telangana Minority Residential Institute </w:t>
      </w:r>
      <w:r w:rsidR="00351F73">
        <w:t xml:space="preserve">of </w:t>
      </w:r>
      <w:r>
        <w:t xml:space="preserve">Education and </w:t>
      </w:r>
      <w:r w:rsidR="00351F73">
        <w:t>S</w:t>
      </w:r>
      <w:r>
        <w:t>ociety Girls</w:t>
      </w:r>
    </w:p>
    <w:p w14:paraId="394A8F49" w14:textId="764889F8" w:rsidR="00062DCD" w:rsidRDefault="00DC3137" w:rsidP="00062DCD">
      <w:r>
        <w:t xml:space="preserve">                                                                                                                </w:t>
      </w:r>
      <w:r w:rsidR="00351F73">
        <w:t xml:space="preserve">                               </w:t>
      </w:r>
      <w:r>
        <w:t xml:space="preserve">  College </w:t>
      </w:r>
      <w:r w:rsidR="00351F73">
        <w:t>- 94.6%</w:t>
      </w:r>
      <w:r>
        <w:t xml:space="preserve">                                     </w:t>
      </w:r>
    </w:p>
    <w:p w14:paraId="7C67BBEF" w14:textId="623DB4AE" w:rsidR="00062DCD" w:rsidRDefault="00DC3137" w:rsidP="00062DCD">
      <w:r>
        <w:t xml:space="preserve">                                                                                                                 </w:t>
      </w:r>
      <w:r w:rsidR="00062DCD">
        <w:t xml:space="preserve">Schooling – </w:t>
      </w:r>
      <w:r w:rsidR="00351F73">
        <w:t>Telangana Minority Residential Institute of Education and Society Girls</w:t>
      </w:r>
    </w:p>
    <w:p w14:paraId="3F40A8A8" w14:textId="73DDB9A2" w:rsidR="00351F73" w:rsidRDefault="00351F73" w:rsidP="00062DCD">
      <w:r>
        <w:t xml:space="preserve">                                                                                                                                               School-100%</w:t>
      </w:r>
    </w:p>
    <w:p w14:paraId="32A1BD8E" w14:textId="71EE87A8" w:rsidR="00062DCD" w:rsidRDefault="00351F73" w:rsidP="00062DCD">
      <w:r>
        <w:t xml:space="preserve">                                                                                                                  </w:t>
      </w:r>
      <w:r w:rsidR="00EE4FE3">
        <w:t>_</w:t>
      </w:r>
      <w:r>
        <w:t>__</w:t>
      </w:r>
      <w:r w:rsidR="00062DCD">
        <w:t>__________________________________________________</w:t>
      </w:r>
      <w:r>
        <w:t>_______________</w:t>
      </w:r>
    </w:p>
    <w:p w14:paraId="022C79FF" w14:textId="77777777" w:rsidR="00351F73" w:rsidRDefault="00351F73" w:rsidP="00062DCD">
      <w:pPr>
        <w:jc w:val="center"/>
        <w:rPr>
          <w:b/>
        </w:rPr>
      </w:pPr>
      <w:r>
        <w:rPr>
          <w:b/>
        </w:rPr>
        <w:t xml:space="preserve">                                                              </w:t>
      </w:r>
    </w:p>
    <w:p w14:paraId="01F1C2A3" w14:textId="0D9CC41D" w:rsidR="00062DCD" w:rsidRDefault="00351F73" w:rsidP="00062DCD">
      <w:pPr>
        <w:jc w:val="center"/>
      </w:pPr>
      <w:r>
        <w:rPr>
          <w:b/>
        </w:rPr>
        <w:t xml:space="preserve">                                                                           </w:t>
      </w:r>
      <w:r w:rsidR="00062DCD">
        <w:rPr>
          <w:b/>
        </w:rPr>
        <w:t>PROJECTS</w:t>
      </w:r>
    </w:p>
    <w:p w14:paraId="1FE1EF7F" w14:textId="77777777" w:rsidR="00351F73" w:rsidRDefault="00DC3137" w:rsidP="00062DCD">
      <w:r>
        <w:t xml:space="preserve">                                                                                                             </w:t>
      </w:r>
    </w:p>
    <w:p w14:paraId="32C496B8" w14:textId="4A3F998E" w:rsidR="00062DCD" w:rsidRDefault="00351F73" w:rsidP="00062DCD">
      <w:r>
        <w:t xml:space="preserve">                                                                                                           </w:t>
      </w:r>
      <w:r w:rsidR="00DC3137">
        <w:t xml:space="preserve">    </w:t>
      </w:r>
      <w:r w:rsidR="00062DCD">
        <w:t>E-commerce Website Using Python &amp; Flask</w:t>
      </w:r>
    </w:p>
    <w:p w14:paraId="3AD6F0D4" w14:textId="7C0A47A3" w:rsidR="00062DCD" w:rsidRDefault="00DC3137" w:rsidP="00062DCD">
      <w:r>
        <w:t xml:space="preserve">                                                                                                            </w:t>
      </w:r>
      <w:r w:rsidR="00062DCD">
        <w:t>- Created a web app with product listing, cart, user login, and admin dashboard.</w:t>
      </w:r>
      <w:r w:rsidR="00062DCD">
        <w:br/>
      </w:r>
      <w:r>
        <w:t xml:space="preserve">                                                                                                            </w:t>
      </w:r>
      <w:r w:rsidR="00062DCD">
        <w:t>- Integrated backend functionality using Flask.</w:t>
      </w:r>
    </w:p>
    <w:p w14:paraId="62E1D9A4" w14:textId="327E02CE" w:rsidR="00062DCD" w:rsidRDefault="00DC3137" w:rsidP="00062DCD">
      <w:r>
        <w:t xml:space="preserve">                                                                                                               </w:t>
      </w:r>
      <w:r w:rsidR="00062DCD">
        <w:t>Portfolio Website Using HTML, CSS &amp; JavaScript</w:t>
      </w:r>
    </w:p>
    <w:p w14:paraId="0D67669C" w14:textId="0A741B2D" w:rsidR="00062DCD" w:rsidRDefault="00DC3137" w:rsidP="00062DCD">
      <w:r>
        <w:t xml:space="preserve">                                                                                                             </w:t>
      </w:r>
      <w:r w:rsidR="00062DCD">
        <w:t>- Designed a responsive personal website to showcase skills and projects.</w:t>
      </w:r>
      <w:r w:rsidR="00062DCD">
        <w:br/>
      </w:r>
      <w:r>
        <w:t xml:space="preserve">                                                                                                             </w:t>
      </w:r>
      <w:r w:rsidR="00062DCD">
        <w:t>- Implemented interactive UI with JavaScript.</w:t>
      </w:r>
    </w:p>
    <w:p w14:paraId="0926BD5D" w14:textId="52D83614" w:rsidR="00062DCD" w:rsidRPr="00062DCD" w:rsidRDefault="00062DCD" w:rsidP="00062DCD"/>
    <w:p w14:paraId="36F48077" w14:textId="77777777" w:rsidR="00062DCD" w:rsidRDefault="00062DCD" w:rsidP="00062DCD"/>
    <w:p w14:paraId="5C015F1A" w14:textId="77777777" w:rsidR="00351F73" w:rsidRDefault="00351F73" w:rsidP="00062DCD">
      <w:pPr>
        <w:tabs>
          <w:tab w:val="left" w:pos="4872"/>
        </w:tabs>
      </w:pPr>
      <w:r>
        <w:lastRenderedPageBreak/>
        <w:t xml:space="preserve">                  </w:t>
      </w:r>
    </w:p>
    <w:p w14:paraId="2D24760A" w14:textId="4A88E42C" w:rsidR="00062DCD" w:rsidRPr="00062DCD" w:rsidRDefault="00351F73" w:rsidP="00062DCD">
      <w:pPr>
        <w:tabs>
          <w:tab w:val="left" w:pos="4872"/>
        </w:tabs>
      </w:pPr>
      <w:r>
        <w:t xml:space="preserve">                  </w:t>
      </w:r>
      <w:r w:rsidR="00062DCD">
        <w:tab/>
      </w:r>
    </w:p>
    <w:sectPr w:rsidR="00062DCD" w:rsidRPr="00062DCD" w:rsidSect="00C819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2880" w:bottom="1440" w:left="28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95340" w14:textId="77777777" w:rsidR="00062DCD" w:rsidRDefault="00062DCD" w:rsidP="00BA3E51">
      <w:r>
        <w:separator/>
      </w:r>
    </w:p>
  </w:endnote>
  <w:endnote w:type="continuationSeparator" w:id="0">
    <w:p w14:paraId="603E9B02" w14:textId="77777777" w:rsidR="00062DCD" w:rsidRDefault="00062DC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0CABE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04461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6807D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48719" w14:textId="77777777" w:rsidR="00062DCD" w:rsidRDefault="00062DCD" w:rsidP="00BA3E51">
      <w:r>
        <w:separator/>
      </w:r>
    </w:p>
  </w:footnote>
  <w:footnote w:type="continuationSeparator" w:id="0">
    <w:p w14:paraId="2C96CE0A" w14:textId="77777777" w:rsidR="00062DCD" w:rsidRDefault="00062DCD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1994D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15EDC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EA22B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91E44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3"/>
  </w:num>
  <w:num w:numId="2" w16cid:durableId="1533415536">
    <w:abstractNumId w:val="2"/>
  </w:num>
  <w:num w:numId="3" w16cid:durableId="208617131">
    <w:abstractNumId w:val="4"/>
  </w:num>
  <w:num w:numId="4" w16cid:durableId="875656339">
    <w:abstractNumId w:val="1"/>
  </w:num>
  <w:num w:numId="5" w16cid:durableId="193180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DCD"/>
    <w:rsid w:val="0000349A"/>
    <w:rsid w:val="0002098E"/>
    <w:rsid w:val="00021DEC"/>
    <w:rsid w:val="00041F8A"/>
    <w:rsid w:val="000434B5"/>
    <w:rsid w:val="00045F2E"/>
    <w:rsid w:val="00055BBC"/>
    <w:rsid w:val="00062DCD"/>
    <w:rsid w:val="0007266C"/>
    <w:rsid w:val="00073BF3"/>
    <w:rsid w:val="00077FEB"/>
    <w:rsid w:val="000815A5"/>
    <w:rsid w:val="00081B51"/>
    <w:rsid w:val="000A2DAA"/>
    <w:rsid w:val="000A6E00"/>
    <w:rsid w:val="000B224D"/>
    <w:rsid w:val="000C319A"/>
    <w:rsid w:val="000C7293"/>
    <w:rsid w:val="000D1D52"/>
    <w:rsid w:val="000D3891"/>
    <w:rsid w:val="000F3FE2"/>
    <w:rsid w:val="00112700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4695"/>
    <w:rsid w:val="001F6D5E"/>
    <w:rsid w:val="00210D27"/>
    <w:rsid w:val="00211913"/>
    <w:rsid w:val="00217454"/>
    <w:rsid w:val="002251C8"/>
    <w:rsid w:val="002314C7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C372C"/>
    <w:rsid w:val="002D131D"/>
    <w:rsid w:val="002D511A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1F73"/>
    <w:rsid w:val="00353B04"/>
    <w:rsid w:val="00355D85"/>
    <w:rsid w:val="00373887"/>
    <w:rsid w:val="003764FC"/>
    <w:rsid w:val="00377A0D"/>
    <w:rsid w:val="00382737"/>
    <w:rsid w:val="00383ADA"/>
    <w:rsid w:val="003C38C3"/>
    <w:rsid w:val="003E02DA"/>
    <w:rsid w:val="003E1692"/>
    <w:rsid w:val="003E7783"/>
    <w:rsid w:val="003F1663"/>
    <w:rsid w:val="00413F4E"/>
    <w:rsid w:val="00417906"/>
    <w:rsid w:val="004230C7"/>
    <w:rsid w:val="00424D3F"/>
    <w:rsid w:val="00430D9E"/>
    <w:rsid w:val="004311AD"/>
    <w:rsid w:val="00437FAC"/>
    <w:rsid w:val="00442A0E"/>
    <w:rsid w:val="00443C70"/>
    <w:rsid w:val="00446C78"/>
    <w:rsid w:val="004645F6"/>
    <w:rsid w:val="00471EA5"/>
    <w:rsid w:val="00487798"/>
    <w:rsid w:val="00490100"/>
    <w:rsid w:val="0049062D"/>
    <w:rsid w:val="00497C03"/>
    <w:rsid w:val="004A1717"/>
    <w:rsid w:val="004A4C22"/>
    <w:rsid w:val="004A4C74"/>
    <w:rsid w:val="004B5B7B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25F71"/>
    <w:rsid w:val="00645019"/>
    <w:rsid w:val="00646036"/>
    <w:rsid w:val="00654DC9"/>
    <w:rsid w:val="0067056E"/>
    <w:rsid w:val="0068094B"/>
    <w:rsid w:val="00683010"/>
    <w:rsid w:val="00685E20"/>
    <w:rsid w:val="00686284"/>
    <w:rsid w:val="006B26AB"/>
    <w:rsid w:val="006D6453"/>
    <w:rsid w:val="006E10DB"/>
    <w:rsid w:val="006F040E"/>
    <w:rsid w:val="006F6282"/>
    <w:rsid w:val="0070340F"/>
    <w:rsid w:val="00712131"/>
    <w:rsid w:val="00716542"/>
    <w:rsid w:val="00716FB1"/>
    <w:rsid w:val="007337AD"/>
    <w:rsid w:val="0073402D"/>
    <w:rsid w:val="00755988"/>
    <w:rsid w:val="007654DF"/>
    <w:rsid w:val="00772C66"/>
    <w:rsid w:val="00775B3B"/>
    <w:rsid w:val="00780ADA"/>
    <w:rsid w:val="00781F9C"/>
    <w:rsid w:val="00792D43"/>
    <w:rsid w:val="007A1A79"/>
    <w:rsid w:val="007B30FE"/>
    <w:rsid w:val="007B7A61"/>
    <w:rsid w:val="007E1177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4BD3"/>
    <w:rsid w:val="008C78F5"/>
    <w:rsid w:val="008F49DF"/>
    <w:rsid w:val="009071EB"/>
    <w:rsid w:val="00914419"/>
    <w:rsid w:val="00925015"/>
    <w:rsid w:val="0095159D"/>
    <w:rsid w:val="00962E61"/>
    <w:rsid w:val="00985134"/>
    <w:rsid w:val="00986331"/>
    <w:rsid w:val="009A6667"/>
    <w:rsid w:val="009B2B04"/>
    <w:rsid w:val="009C4C61"/>
    <w:rsid w:val="009C7105"/>
    <w:rsid w:val="009F4CE9"/>
    <w:rsid w:val="00A122BB"/>
    <w:rsid w:val="00A300FD"/>
    <w:rsid w:val="00A315F1"/>
    <w:rsid w:val="00A37F9E"/>
    <w:rsid w:val="00A77120"/>
    <w:rsid w:val="00A839BE"/>
    <w:rsid w:val="00A92A90"/>
    <w:rsid w:val="00AA078D"/>
    <w:rsid w:val="00AB7FE5"/>
    <w:rsid w:val="00AC1E5A"/>
    <w:rsid w:val="00AE61F3"/>
    <w:rsid w:val="00AF0E9D"/>
    <w:rsid w:val="00B14E21"/>
    <w:rsid w:val="00B46F0F"/>
    <w:rsid w:val="00B54AD3"/>
    <w:rsid w:val="00B55CE2"/>
    <w:rsid w:val="00B57E93"/>
    <w:rsid w:val="00B62B99"/>
    <w:rsid w:val="00B643D0"/>
    <w:rsid w:val="00B6642A"/>
    <w:rsid w:val="00B707BF"/>
    <w:rsid w:val="00B71E93"/>
    <w:rsid w:val="00B87E22"/>
    <w:rsid w:val="00B97461"/>
    <w:rsid w:val="00BA3E51"/>
    <w:rsid w:val="00BB2D2C"/>
    <w:rsid w:val="00BB3142"/>
    <w:rsid w:val="00BB6DF7"/>
    <w:rsid w:val="00BB7A6A"/>
    <w:rsid w:val="00BD3DDE"/>
    <w:rsid w:val="00BD6049"/>
    <w:rsid w:val="00C155FC"/>
    <w:rsid w:val="00C23292"/>
    <w:rsid w:val="00C32E79"/>
    <w:rsid w:val="00C3705E"/>
    <w:rsid w:val="00C52161"/>
    <w:rsid w:val="00C532FC"/>
    <w:rsid w:val="00C655E6"/>
    <w:rsid w:val="00C75D84"/>
    <w:rsid w:val="00C81907"/>
    <w:rsid w:val="00C857CB"/>
    <w:rsid w:val="00CA5CD9"/>
    <w:rsid w:val="00CA7800"/>
    <w:rsid w:val="00CC25BF"/>
    <w:rsid w:val="00CC5ED4"/>
    <w:rsid w:val="00CD40B0"/>
    <w:rsid w:val="00CE75B8"/>
    <w:rsid w:val="00CF7E63"/>
    <w:rsid w:val="00D04093"/>
    <w:rsid w:val="00D06589"/>
    <w:rsid w:val="00D0794D"/>
    <w:rsid w:val="00D100A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C3137"/>
    <w:rsid w:val="00DD7E40"/>
    <w:rsid w:val="00E07BED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EE4FE3"/>
    <w:rsid w:val="00F02D02"/>
    <w:rsid w:val="00F13014"/>
    <w:rsid w:val="00F23ABD"/>
    <w:rsid w:val="00F25108"/>
    <w:rsid w:val="00F273BC"/>
    <w:rsid w:val="00F36875"/>
    <w:rsid w:val="00F371D3"/>
    <w:rsid w:val="00F51E3E"/>
    <w:rsid w:val="00F53B71"/>
    <w:rsid w:val="00F560AD"/>
    <w:rsid w:val="00F5786D"/>
    <w:rsid w:val="00F61BD1"/>
    <w:rsid w:val="00F716E1"/>
    <w:rsid w:val="00F853A0"/>
    <w:rsid w:val="00F872D9"/>
    <w:rsid w:val="00F908C3"/>
    <w:rsid w:val="00F91753"/>
    <w:rsid w:val="00FA631E"/>
    <w:rsid w:val="00FB1F01"/>
    <w:rsid w:val="00FC5837"/>
    <w:rsid w:val="00FE2094"/>
    <w:rsid w:val="00FF3A2B"/>
    <w:rsid w:val="00FF4F82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46C35"/>
  <w15:chartTrackingRefBased/>
  <w15:docId w15:val="{9F8D4D10-F059-485A-8A69-9C76A079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paragraph" w:styleId="ListBullet">
    <w:name w:val="List Bullet"/>
    <w:basedOn w:val="Normal"/>
    <w:uiPriority w:val="99"/>
    <w:unhideWhenUsed/>
    <w:rsid w:val="00062DCD"/>
    <w:pPr>
      <w:numPr>
        <w:numId w:val="5"/>
      </w:numPr>
      <w:spacing w:after="200" w:line="276" w:lineRule="auto"/>
      <w:contextualSpacing/>
    </w:pPr>
    <w:rPr>
      <w:rFonts w:ascii="Calibri" w:eastAsiaTheme="minorEastAsia" w:hAnsi="Calibr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F4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aikafreen002005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tta\AppData\Roaming\Microsoft\Templates\Modern%20nursing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A422AB-E59E-454E-A3F8-E77B6EC6FC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25</TotalTime>
  <Pages>3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putta</dc:creator>
  <cp:keywords/>
  <dc:description/>
  <cp:lastModifiedBy>ashritha putta</cp:lastModifiedBy>
  <cp:revision>21</cp:revision>
  <cp:lastPrinted>2025-05-14T15:01:00Z</cp:lastPrinted>
  <dcterms:created xsi:type="dcterms:W3CDTF">2025-05-14T14:31:00Z</dcterms:created>
  <dcterms:modified xsi:type="dcterms:W3CDTF">2025-05-14T15:04:00Z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